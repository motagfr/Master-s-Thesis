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auto"/>
        <w:ind w:left="400" w:right="3026"/>
        <w:jc w:val="center"/>
        <w:tabs>
          <w:tab w:pos="55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108.675003pt;margin-top:14.320788pt;width:258.45pt;height:72.0pt;mso-position-horizontal-relative:page;mso-position-vertical-relative:paragraph;z-index:-113" coordorigin="2174,286" coordsize="5169,1440">
            <v:group style="position:absolute;left:2181;top:386;width:7;height:1333" coordorigin="2181,386" coordsize="7,1333">
              <v:shape style="position:absolute;left:2181;top:386;width:7;height:1333" coordorigin="2181,386" coordsize="7,1333" path="m2188,386l2181,1719e" filled="f" stroked="t" strokeweight=".75pt" strokecolor="#497DBA">
                <v:path arrowok="t"/>
              </v:shape>
            </v:group>
            <v:group style="position:absolute;left:2188;top:600;width:5147;height:2" coordorigin="2188,600" coordsize="5147,2">
              <v:shape style="position:absolute;left:2188;top:600;width:5147;height:2" coordorigin="2188,600" coordsize="5147,0" path="m2188,600l7335,600e" filled="f" stroked="t" strokeweight=".75pt" strokecolor="#497DBA">
                <v:path arrowok="t"/>
              </v:shape>
            </v:group>
            <v:group style="position:absolute;left:7335;top:294;width:2;height:1347" coordorigin="7335,294" coordsize="2,1347">
              <v:shape style="position:absolute;left:7335;top:294;width:2;height:1347" coordorigin="7335,294" coordsize="0,1347" path="m7335,294l7335,1641e" filled="f" stroked="t" strokeweight=".75pt" strokecolor="#497DBA">
                <v:path arrowok="t"/>
              </v:shape>
            </v:group>
            <v:group style="position:absolute;left:2188;top:1035;width:5146;height:7" coordorigin="2188,1035" coordsize="5146,7">
              <v:shape style="position:absolute;left:2188;top:1035;width:5146;height:7" coordorigin="2188,1035" coordsize="5146,7" path="m2188,1042l7334,1035e" filled="f" stroked="t" strokeweight=".75pt" strokecolor="#497DBA">
                <v:path arrowok="t"/>
              </v:shape>
            </v:group>
            <v:group style="position:absolute;left:2181;top:1533;width:5154;height:2" coordorigin="2181,1533" coordsize="5154,2">
              <v:shape style="position:absolute;left:2181;top:1533;width:5154;height:2" coordorigin="2181,1533" coordsize="5154,0" path="m2181,1533l7335,1533e" filled="f" stroked="t" strokeweight=".75pt" strokecolor="#497DBA">
                <v:path arrowok="t"/>
              </v:shape>
            </v:group>
            <v:group style="position:absolute;left:2944;top:1437;width:320;height:53" coordorigin="2944,1437" coordsize="320,53">
              <v:shape style="position:absolute;left:2944;top:1437;width:320;height:53" coordorigin="2944,1437" coordsize="320,53" path="m2946,1437l2944,1437,2944,1473,2946,1473,2946,1437e" filled="t" fillcolor="#4F81BC" stroked="f">
                <v:path arrowok="t"/>
                <v:fill/>
              </v:shape>
              <v:shape style="position:absolute;left:2944;top:1437;width:320;height:53" coordorigin="2944,1437" coordsize="320,53" path="m2953,1437l2948,1437,2948,1473,2953,1473,2953,1437e" filled="t" fillcolor="#4F81BC" stroked="f">
                <v:path arrowok="t"/>
                <v:fill/>
              </v:shape>
              <v:shape style="position:absolute;left:2944;top:1437;width:320;height:53" coordorigin="2944,1437" coordsize="320,53" path="m3228,1419l3228,1437,2955,1437,2955,1473,3228,1473,3228,1490,3264,1455,3228,1419e" filled="t" fillcolor="#4F81BC" stroked="f">
                <v:path arrowok="t"/>
                <v:fill/>
              </v:shape>
            </v:group>
            <v:group style="position:absolute;left:2944;top:1437;width:2;height:36" coordorigin="2944,1437" coordsize="2,36">
              <v:shape style="position:absolute;left:2944;top:1437;width:2;height:36" coordorigin="2944,1437" coordsize="2,36" path="m2924,1455l2966,1455e" filled="f" stroked="t" strokeweight="3.88pt" strokecolor="#385D89">
                <v:path arrowok="t"/>
              </v:shape>
            </v:group>
            <v:group style="position:absolute;left:2948;top:1437;width:4;height:36" coordorigin="2948,1437" coordsize="4,36">
              <v:shape style="position:absolute;left:2948;top:1437;width:4;height:36" coordorigin="2948,1437" coordsize="4,36" path="m2928,1455l2973,1455e" filled="f" stroked="t" strokeweight="3.88pt" strokecolor="#385D89">
                <v:path arrowok="t"/>
              </v:shape>
            </v:group>
            <v:group style="position:absolute;left:2955;top:1419;width:309;height:71" coordorigin="2955,1419" coordsize="309,71">
              <v:shape style="position:absolute;left:2955;top:1419;width:309;height:71" coordorigin="2955,1419" coordsize="309,71" path="m2955,1437l3228,1437,3228,1419,3264,1455,3228,1490,3228,1473,2955,1473,2955,1437xe" filled="f" stroked="t" strokeweight="2.0pt" strokecolor="#385D89">
                <v:path arrowok="t"/>
              </v:shape>
            </v:group>
            <v:group style="position:absolute;left:6401;top:1436;width:292;height:53" coordorigin="6401,1436" coordsize="292,53">
              <v:shape style="position:absolute;left:6401;top:1436;width:292;height:53" coordorigin="6401,1436" coordsize="292,53" path="m6403,1436l6401,1436,6401,1472,6403,1472,6403,1436e" filled="t" fillcolor="#4F81BC" stroked="f">
                <v:path arrowok="t"/>
                <v:fill/>
              </v:shape>
              <v:shape style="position:absolute;left:6401;top:1436;width:292;height:53" coordorigin="6401,1436" coordsize="292,53" path="m6410,1436l6405,1436,6405,1472,6410,1472,6410,1436e" filled="t" fillcolor="#4F81BC" stroked="f">
                <v:path arrowok="t"/>
                <v:fill/>
              </v:shape>
              <v:shape style="position:absolute;left:6401;top:1436;width:292;height:53" coordorigin="6401,1436" coordsize="292,53" path="m6658,1418l6658,1436,6412,1436,6412,1472,6658,1472,6658,1489,6693,1454,6658,1418e" filled="t" fillcolor="#4F81BC" stroked="f">
                <v:path arrowok="t"/>
                <v:fill/>
              </v:shape>
            </v:group>
            <v:group style="position:absolute;left:6401;top:1436;width:2;height:36" coordorigin="6401,1436" coordsize="2,36">
              <v:shape style="position:absolute;left:6401;top:1436;width:2;height:36" coordorigin="6401,1436" coordsize="2,36" path="m6381,1454l6423,1454e" filled="f" stroked="t" strokeweight="3.88pt" strokecolor="#385D89">
                <v:path arrowok="t"/>
              </v:shape>
            </v:group>
            <v:group style="position:absolute;left:6405;top:1436;width:4;height:36" coordorigin="6405,1436" coordsize="4,36">
              <v:shape style="position:absolute;left:6405;top:1436;width:4;height:36" coordorigin="6405,1436" coordsize="4,36" path="m6385,1454l6430,1454e" filled="f" stroked="t" strokeweight="3.88pt" strokecolor="#385D89">
                <v:path arrowok="t"/>
              </v:shape>
            </v:group>
            <v:group style="position:absolute;left:6412;top:1418;width:281;height:71" coordorigin="6412,1418" coordsize="281,71">
              <v:shape style="position:absolute;left:6412;top:1418;width:281;height:71" coordorigin="6412,1418" coordsize="281,71" path="m6412,1436l6658,1436,6658,1418,6693,1454,6658,1489,6658,1472,6412,1472,6412,1436xe" filled="f" stroked="t" strokeweight="2pt" strokecolor="#385D89">
                <v:path arrowok="t"/>
              </v:shape>
            </v:group>
            <v:group style="position:absolute;left:2245;top:803;width:292;height:53" coordorigin="2245,803" coordsize="292,53">
              <v:shape style="position:absolute;left:2245;top:803;width:292;height:53" coordorigin="2245,803" coordsize="292,53" path="m2537,803l2535,803,2535,838,2537,838,2537,803e" filled="t" fillcolor="#4F81BC" stroked="f">
                <v:path arrowok="t"/>
                <v:fill/>
              </v:shape>
              <v:shape style="position:absolute;left:2245;top:803;width:292;height:53" coordorigin="2245,803" coordsize="292,53" path="m2533,803l2528,803,2528,838,2533,838,2533,803e" filled="t" fillcolor="#4F81BC" stroked="f">
                <v:path arrowok="t"/>
                <v:fill/>
              </v:shape>
              <v:shape style="position:absolute;left:2245;top:803;width:292;height:53" coordorigin="2245,803" coordsize="292,53" path="m2280,785l2245,820,2280,856,2280,838,2526,838,2526,803,2280,803,2280,785e" filled="t" fillcolor="#4F81BC" stroked="f">
                <v:path arrowok="t"/>
                <v:fill/>
              </v:shape>
            </v:group>
            <v:group style="position:absolute;left:2535;top:803;width:2;height:35" coordorigin="2535,803" coordsize="2,35">
              <v:shape style="position:absolute;left:2535;top:803;width:2;height:35" coordorigin="2535,803" coordsize="2,35" path="m2515,820l2557,820e" filled="f" stroked="t" strokeweight="3.87pt" strokecolor="#385D89">
                <v:path arrowok="t"/>
              </v:shape>
            </v:group>
            <v:group style="position:absolute;left:2528;top:803;width:4;height:35" coordorigin="2528,803" coordsize="4,35">
              <v:shape style="position:absolute;left:2528;top:803;width:4;height:35" coordorigin="2528,803" coordsize="4,35" path="m2508,820l2553,820e" filled="f" stroked="t" strokeweight="3.87pt" strokecolor="#385D89">
                <v:path arrowok="t"/>
              </v:shape>
            </v:group>
            <v:group style="position:absolute;left:2245;top:785;width:281;height:71" coordorigin="2245,785" coordsize="281,71">
              <v:shape style="position:absolute;left:2245;top:785;width:281;height:71" coordorigin="2245,785" coordsize="281,71" path="m2526,838l2280,838,2280,856,2245,820,2280,785,2280,803,2526,803,2526,838xe" filled="f" stroked="t" strokeweight="2pt" strokecolor="#385D89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4"/>
          <w:szCs w:val="24"/>
          <w:spacing w:val="0"/>
          <w:w w:val="99"/>
          <w:b/>
          <w:bCs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3" w:after="0" w:line="240" w:lineRule="auto"/>
        <w:ind w:left="1849" w:right="4530"/>
        <w:jc w:val="center"/>
        <w:rPr>
          <w:rFonts w:ascii="Calibri" w:hAnsi="Calibri" w:cs="Calibri" w:eastAsia="Calibri"/>
          <w:sz w:val="12"/>
          <w:szCs w:val="12"/>
        </w:rPr>
      </w:pPr>
      <w:rPr/>
      <w:r>
        <w:rPr/>
        <w:pict>
          <v:group style="position:absolute;margin-left:153.464996pt;margin-top:6.208628pt;width:21.735pt;height:5.64pt;mso-position-horizontal-relative:page;mso-position-vertical-relative:paragraph;z-index:-112" coordorigin="3069,124" coordsize="435,113">
            <v:group style="position:absolute;left:3108;top:163;width:376;height:53" coordorigin="3108,163" coordsize="376,53">
              <v:shape style="position:absolute;left:3108;top:163;width:376;height:53" coordorigin="3108,163" coordsize="376,53" path="m3110,163l3108,163,3108,198,3110,198,3110,163e" filled="t" fillcolor="#4F81BC" stroked="f">
                <v:path arrowok="t"/>
                <v:fill/>
              </v:shape>
              <v:shape style="position:absolute;left:3108;top:163;width:376;height:53" coordorigin="3108,163" coordsize="376,53" path="m3117,163l3112,163,3112,198,3117,198,3117,163e" filled="t" fillcolor="#4F81BC" stroked="f">
                <v:path arrowok="t"/>
                <v:fill/>
              </v:shape>
              <v:shape style="position:absolute;left:3108;top:163;width:376;height:53" coordorigin="3108,163" coordsize="376,53" path="m3448,145l3448,163,3119,163,3119,198,3448,198,3448,216,3484,180,3448,145e" filled="t" fillcolor="#4F81BC" stroked="f">
                <v:path arrowok="t"/>
                <v:fill/>
              </v:shape>
            </v:group>
            <v:group style="position:absolute;left:3108;top:163;width:2;height:35" coordorigin="3108,163" coordsize="2,35">
              <v:shape style="position:absolute;left:3108;top:163;width:2;height:35" coordorigin="3108,163" coordsize="2,35" path="m3088,181l3130,181e" filled="f" stroked="t" strokeweight="3.87pt" strokecolor="#385D89">
                <v:path arrowok="t"/>
              </v:shape>
            </v:group>
            <v:group style="position:absolute;left:3112;top:163;width:4;height:35" coordorigin="3112,163" coordsize="4,35">
              <v:shape style="position:absolute;left:3112;top:163;width:4;height:35" coordorigin="3112,163" coordsize="4,35" path="m3092,181l3137,181e" filled="f" stroked="t" strokeweight="3.87pt" strokecolor="#385D89">
                <v:path arrowok="t"/>
              </v:shape>
            </v:group>
            <v:group style="position:absolute;left:3119;top:145;width:365;height:71" coordorigin="3119,145" coordsize="365,71">
              <v:shape style="position:absolute;left:3119;top:145;width:365;height:71" coordorigin="3119,145" coordsize="365,71" path="m3119,163l3448,163,3448,145,3484,180,3448,216,3448,198,3119,198,3119,163xe" filled="f" stroked="t" strokeweight="2pt" strokecolor="#385D8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98.165009pt;margin-top:6.958628pt;width:22.885pt;height:5.64pt;mso-position-horizontal-relative:page;mso-position-vertical-relative:paragraph;z-index:-111" coordorigin="5963,139" coordsize="458,113">
            <v:group style="position:absolute;left:6002;top:178;width:399;height:53" coordorigin="6002,178" coordsize="399,53">
              <v:shape style="position:absolute;left:6002;top:178;width:399;height:53" coordorigin="6002,178" coordsize="399,53" path="m6004,178l6002,178,6002,213,6004,213,6004,178e" filled="t" fillcolor="#4F81BC" stroked="f">
                <v:path arrowok="t"/>
                <v:fill/>
              </v:shape>
              <v:shape style="position:absolute;left:6002;top:178;width:399;height:53" coordorigin="6002,178" coordsize="399,53" path="m6011,178l6006,178,6006,213,6011,213,6011,178e" filled="t" fillcolor="#4F81BC" stroked="f">
                <v:path arrowok="t"/>
                <v:fill/>
              </v:shape>
              <v:shape style="position:absolute;left:6002;top:178;width:399;height:53" coordorigin="6002,178" coordsize="399,53" path="m6366,160l6366,178,6013,178,6013,213,6366,213,6366,231,6401,195,6366,160e" filled="t" fillcolor="#4F81BC" stroked="f">
                <v:path arrowok="t"/>
                <v:fill/>
              </v:shape>
            </v:group>
            <v:group style="position:absolute;left:6002;top:178;width:2;height:35" coordorigin="6002,178" coordsize="2,35">
              <v:shape style="position:absolute;left:6002;top:178;width:2;height:35" coordorigin="6002,178" coordsize="2,35" path="m5982,196l6024,196e" filled="f" stroked="t" strokeweight="3.87pt" strokecolor="#385D89">
                <v:path arrowok="t"/>
              </v:shape>
            </v:group>
            <v:group style="position:absolute;left:6006;top:178;width:4;height:35" coordorigin="6006,178" coordsize="4,35">
              <v:shape style="position:absolute;left:6006;top:178;width:4;height:35" coordorigin="6006,178" coordsize="4,35" path="m5986,196l6031,196e" filled="f" stroked="t" strokeweight="3.87pt" strokecolor="#385D89">
                <v:path arrowok="t"/>
              </v:shape>
            </v:group>
            <v:group style="position:absolute;left:6013;top:160;width:388;height:71" coordorigin="6013,160" coordsize="388,71">
              <v:shape style="position:absolute;left:6013;top:160;width:388;height:71" coordorigin="6013,160" coordsize="388,71" path="m6013,178l6366,178,6366,160,6401,195,6366,231,6366,213,6013,213,6013,178xe" filled="f" stroked="t" strokeweight="2pt" strokecolor="#385D89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Sync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(A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l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l</w:t>
      </w:r>
      <w:r>
        <w:rPr>
          <w:rFonts w:ascii="Calibri" w:hAnsi="Calibri" w:cs="Calibri" w:eastAsia="Calibri"/>
          <w:sz w:val="12"/>
          <w:szCs w:val="12"/>
          <w:spacing w:val="-2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v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r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i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b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l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e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’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n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ame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,</w:t>
      </w:r>
      <w:r>
        <w:rPr>
          <w:rFonts w:ascii="Calibri" w:hAnsi="Calibri" w:cs="Calibri" w:eastAsia="Calibri"/>
          <w:sz w:val="12"/>
          <w:szCs w:val="12"/>
          <w:spacing w:val="-4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l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l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’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1"/>
          <w:w w:val="99"/>
        </w:rPr>
        <w:t>v</w:t>
      </w:r>
      <w:r>
        <w:rPr>
          <w:rFonts w:ascii="Calibri" w:hAnsi="Calibri" w:cs="Calibri" w:eastAsia="Calibri"/>
          <w:sz w:val="12"/>
          <w:szCs w:val="12"/>
          <w:spacing w:val="0"/>
          <w:w w:val="99"/>
        </w:rPr>
        <w:t>e</w:t>
      </w:r>
      <w:r>
        <w:rPr>
          <w:rFonts w:ascii="Calibri" w:hAnsi="Calibri" w:cs="Calibri" w:eastAsia="Calibri"/>
          <w:sz w:val="12"/>
          <w:szCs w:val="12"/>
          <w:spacing w:val="-1"/>
          <w:w w:val="99"/>
        </w:rPr>
        <w:t>r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i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o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n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)</w:t>
      </w:r>
    </w:p>
    <w:p>
      <w:pPr>
        <w:spacing w:before="38" w:after="0" w:line="240" w:lineRule="auto"/>
        <w:ind w:left="801" w:right="3486"/>
        <w:jc w:val="center"/>
        <w:rPr>
          <w:rFonts w:ascii="Calibri" w:hAnsi="Calibri" w:cs="Calibri" w:eastAsia="Calibri"/>
          <w:sz w:val="12"/>
          <w:szCs w:val="12"/>
        </w:rPr>
      </w:pPr>
      <w:rPr/>
      <w:r>
        <w:rPr/>
        <w:pict>
          <v:group style="position:absolute;margin-left:349.299988pt;margin-top:7.338627pt;width:16.035pt;height:5.64pt;mso-position-horizontal-relative:page;mso-position-vertical-relative:paragraph;z-index:-110" coordorigin="6986,147" coordsize="321,113">
            <v:group style="position:absolute;left:7006;top:185;width:262;height:53" coordorigin="7006,185" coordsize="262,53">
              <v:shape style="position:absolute;left:7006;top:185;width:262;height:53" coordorigin="7006,185" coordsize="262,53" path="m7268,185l7266,185,7266,221,7268,221,7268,185e" filled="t" fillcolor="#4F81BC" stroked="f">
                <v:path arrowok="t"/>
                <v:fill/>
              </v:shape>
              <v:shape style="position:absolute;left:7006;top:185;width:262;height:53" coordorigin="7006,185" coordsize="262,53" path="m7264,185l7259,185,7259,221,7264,221,7264,185e" filled="t" fillcolor="#4F81BC" stroked="f">
                <v:path arrowok="t"/>
                <v:fill/>
              </v:shape>
              <v:shape style="position:absolute;left:7006;top:185;width:262;height:53" coordorigin="7006,185" coordsize="262,53" path="m7042,168l7006,203,7042,239,7042,221,7257,221,7257,185,7042,185,7042,168e" filled="t" fillcolor="#4F81BC" stroked="f">
                <v:path arrowok="t"/>
                <v:fill/>
              </v:shape>
            </v:group>
            <v:group style="position:absolute;left:7266;top:185;width:2;height:35" coordorigin="7266,185" coordsize="2,35">
              <v:shape style="position:absolute;left:7266;top:185;width:2;height:35" coordorigin="7266,185" coordsize="2,35" path="m7246,203l7288,203e" filled="f" stroked="t" strokeweight="3.87pt" strokecolor="#385D89">
                <v:path arrowok="t"/>
              </v:shape>
            </v:group>
            <v:group style="position:absolute;left:7259;top:185;width:4;height:35" coordorigin="7259,185" coordsize="4,35">
              <v:shape style="position:absolute;left:7259;top:185;width:4;height:35" coordorigin="7259,185" coordsize="4,35" path="m7239,203l7284,203e" filled="f" stroked="t" strokeweight="3.87pt" strokecolor="#385D89">
                <v:path arrowok="t"/>
              </v:shape>
            </v:group>
            <v:group style="position:absolute;left:7006;top:168;width:251;height:71" coordorigin="7006,168" coordsize="251,71">
              <v:shape style="position:absolute;left:7006;top:168;width:251;height:71" coordorigin="7006,168" coordsize="251,71" path="m7257,221l7042,221,7042,239,7006,203,7042,168,7042,185,7257,185,7257,221xe" filled="f" stroked="t" strokeweight="2pt" strokecolor="#385D89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z w:val="22"/>
          <w:szCs w:val="22"/>
          <w:spacing w:val="-3"/>
        </w:rPr>
        <w:t>c</w:t>
      </w:r>
      <w:r>
        <w:rPr>
          <w:rFonts w:ascii="Calibri" w:hAnsi="Calibri" w:cs="Calibri" w:eastAsia="Calibri"/>
          <w:sz w:val="22"/>
          <w:szCs w:val="22"/>
          <w:spacing w:val="0"/>
        </w:rPr>
        <w:t>k1</w:t>
      </w:r>
      <w:r>
        <w:rPr>
          <w:rFonts w:ascii="Calibri" w:hAnsi="Calibri" w:cs="Calibri" w:eastAsia="Calibri"/>
          <w:sz w:val="22"/>
          <w:szCs w:val="22"/>
          <w:spacing w:val="-22"/>
        </w:rPr>
        <w:t> 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(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B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’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d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i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t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i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n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ct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v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r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i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</w:t>
      </w:r>
      <w:r>
        <w:rPr>
          <w:rFonts w:ascii="Calibri" w:hAnsi="Calibri" w:cs="Calibri" w:eastAsia="Calibri"/>
          <w:sz w:val="12"/>
          <w:szCs w:val="12"/>
          <w:spacing w:val="2"/>
          <w:w w:val="100"/>
        </w:rPr>
        <w:t>b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l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e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n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ame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,</w:t>
      </w:r>
      <w:r>
        <w:rPr>
          <w:rFonts w:ascii="Calibri" w:hAnsi="Calibri" w:cs="Calibri" w:eastAsia="Calibri"/>
          <w:sz w:val="12"/>
          <w:szCs w:val="12"/>
          <w:spacing w:val="-4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v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l</w:t>
      </w:r>
      <w:r>
        <w:rPr>
          <w:rFonts w:ascii="Calibri" w:hAnsi="Calibri" w:cs="Calibri" w:eastAsia="Calibri"/>
          <w:sz w:val="12"/>
          <w:szCs w:val="12"/>
          <w:spacing w:val="2"/>
          <w:w w:val="100"/>
        </w:rPr>
        <w:t>u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e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,</w:t>
      </w:r>
      <w:r>
        <w:rPr>
          <w:rFonts w:ascii="Calibri" w:hAnsi="Calibri" w:cs="Calibri" w:eastAsia="Calibri"/>
          <w:sz w:val="12"/>
          <w:szCs w:val="12"/>
          <w:spacing w:val="-3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v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e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r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i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o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n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n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d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T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T</w:t>
      </w:r>
      <w:r>
        <w:rPr>
          <w:rFonts w:ascii="Calibri" w:hAnsi="Calibri" w:cs="Calibri" w:eastAsia="Calibri"/>
          <w:sz w:val="12"/>
          <w:szCs w:val="12"/>
          <w:spacing w:val="2"/>
          <w:w w:val="100"/>
        </w:rPr>
        <w:t>L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,</w:t>
      </w:r>
      <w:r>
        <w:rPr>
          <w:rFonts w:ascii="Calibri" w:hAnsi="Calibri" w:cs="Calibri" w:eastAsia="Calibri"/>
          <w:sz w:val="12"/>
          <w:szCs w:val="12"/>
          <w:spacing w:val="-2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’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2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d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i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t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i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n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ct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v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r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i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b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l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e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n</w:t>
      </w:r>
      <w:r>
        <w:rPr>
          <w:rFonts w:ascii="Calibri" w:hAnsi="Calibri" w:cs="Calibri" w:eastAsia="Calibri"/>
          <w:sz w:val="12"/>
          <w:szCs w:val="12"/>
          <w:spacing w:val="0"/>
          <w:w w:val="99"/>
        </w:rPr>
        <w:t>ame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)</w:t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51" w:right="4131"/>
        <w:jc w:val="center"/>
        <w:rPr>
          <w:rFonts w:ascii="Calibri" w:hAnsi="Calibri" w:cs="Calibri" w:eastAsia="Calibri"/>
          <w:sz w:val="12"/>
          <w:szCs w:val="12"/>
        </w:rPr>
      </w:pPr>
      <w:rPr/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ck2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(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’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d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i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t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i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n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ct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v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r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i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b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l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e</w:t>
      </w:r>
      <w:r>
        <w:rPr>
          <w:rFonts w:ascii="Calibri" w:hAnsi="Calibri" w:cs="Calibri" w:eastAsia="Calibri"/>
          <w:sz w:val="12"/>
          <w:szCs w:val="12"/>
          <w:spacing w:val="-2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n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ame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,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v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l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u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e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,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v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e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r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i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o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n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s</w:t>
      </w:r>
      <w:r>
        <w:rPr>
          <w:rFonts w:ascii="Calibri" w:hAnsi="Calibri" w:cs="Calibri" w:eastAsia="Calibri"/>
          <w:sz w:val="12"/>
          <w:szCs w:val="12"/>
          <w:spacing w:val="-4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a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n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d</w:t>
      </w:r>
      <w:r>
        <w:rPr>
          <w:rFonts w:ascii="Calibri" w:hAnsi="Calibri" w:cs="Calibri" w:eastAsia="Calibri"/>
          <w:sz w:val="12"/>
          <w:szCs w:val="12"/>
          <w:spacing w:val="1"/>
          <w:w w:val="100"/>
        </w:rPr>
        <w:t> 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T</w:t>
      </w:r>
      <w:r>
        <w:rPr>
          <w:rFonts w:ascii="Calibri" w:hAnsi="Calibri" w:cs="Calibri" w:eastAsia="Calibri"/>
          <w:sz w:val="12"/>
          <w:szCs w:val="12"/>
          <w:spacing w:val="-1"/>
          <w:w w:val="100"/>
        </w:rPr>
        <w:t>T</w:t>
      </w:r>
      <w:r>
        <w:rPr>
          <w:rFonts w:ascii="Calibri" w:hAnsi="Calibri" w:cs="Calibri" w:eastAsia="Calibri"/>
          <w:sz w:val="12"/>
          <w:szCs w:val="12"/>
          <w:spacing w:val="0"/>
          <w:w w:val="100"/>
        </w:rPr>
        <w:t>L)</w:t>
      </w:r>
    </w:p>
    <w:sectPr>
      <w:type w:val="continuous"/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Cambria">
    <w:charset w:val="0"/>
    <w:family w:val="roman"/>
    <w:pitch w:val="variable"/>
  </w:font>
  <w:font w:name="Calibri"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dcterms:created xsi:type="dcterms:W3CDTF">2012-11-27T14:47:54Z</dcterms:created>
  <dcterms:modified xsi:type="dcterms:W3CDTF">2012-11-27T14:47:54Z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2012-07-17T00:00:00Z</vt:filetime>
  </property>
  <property fmtid="{D5CDD505-2E9C-101B-9397-08002B2CF9AE}" pid="3" name="LastSaved">
    <vt:filetime>2012-11-27T00:00:00Z</vt:filetime>
  </property>
</Properties>
</file>